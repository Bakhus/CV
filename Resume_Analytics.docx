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4" w:type="pct"/>
        <w:tblLayout w:type="fixed"/>
        <w:tblLook w:val="0000" w:firstRow="0" w:lastRow="0" w:firstColumn="0" w:lastColumn="0" w:noHBand="0" w:noVBand="0"/>
      </w:tblPr>
      <w:tblGrid>
        <w:gridCol w:w="437"/>
        <w:gridCol w:w="22"/>
        <w:gridCol w:w="5961"/>
        <w:gridCol w:w="2217"/>
      </w:tblGrid>
      <w:tr w:rsidR="008E18D5" w:rsidRPr="00DE7766" w14:paraId="663A5C6C" w14:textId="77777777" w:rsidTr="000D518D">
        <w:tc>
          <w:tcPr>
            <w:tcW w:w="8637" w:type="dxa"/>
            <w:gridSpan w:val="4"/>
          </w:tcPr>
          <w:p w14:paraId="7838FB07" w14:textId="77777777" w:rsidR="00075E73" w:rsidRPr="00A07D6A" w:rsidRDefault="006127CE" w:rsidP="00116379">
            <w:pPr>
              <w:pStyle w:val="ContactInfo"/>
            </w:pPr>
            <w:r>
              <w:t>Bakhtiyar Ruzybayev</w:t>
            </w:r>
          </w:p>
          <w:p w14:paraId="3D032B90" w14:textId="77777777" w:rsidR="008E18D5" w:rsidRPr="00DE7766" w:rsidRDefault="006127CE" w:rsidP="00116379">
            <w:pPr>
              <w:pStyle w:val="ContactInfo"/>
            </w:pPr>
            <w:r>
              <w:t>206 Bentley Ridge Blvd., Lancaster, PA 17602</w:t>
            </w:r>
          </w:p>
          <w:p w14:paraId="3DAAFC11" w14:textId="77777777" w:rsidR="008E18D5" w:rsidRDefault="006127CE" w:rsidP="00116379">
            <w:pPr>
              <w:pStyle w:val="ContactInfo"/>
            </w:pPr>
            <w:r>
              <w:t>302 650 6420</w:t>
            </w:r>
          </w:p>
          <w:p w14:paraId="63950053" w14:textId="77777777" w:rsidR="00C069B4" w:rsidRPr="00DE7766" w:rsidRDefault="006127CE" w:rsidP="006127CE">
            <w:pPr>
              <w:pStyle w:val="ContactInfo"/>
            </w:pPr>
            <w:r>
              <w:t>bakhtiyaruz@gmail.com</w:t>
            </w:r>
          </w:p>
        </w:tc>
      </w:tr>
      <w:tr w:rsidR="00DE7766" w:rsidRPr="00DE7766" w14:paraId="4464EC68" w14:textId="77777777" w:rsidTr="000D518D">
        <w:trPr>
          <w:trHeight w:val="360"/>
        </w:trPr>
        <w:tc>
          <w:tcPr>
            <w:tcW w:w="8637" w:type="dxa"/>
            <w:gridSpan w:val="4"/>
          </w:tcPr>
          <w:p w14:paraId="67F88721" w14:textId="77777777"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14:paraId="2A914837" w14:textId="77777777" w:rsidTr="000D518D">
        <w:trPr>
          <w:trHeight w:val="504"/>
        </w:trPr>
        <w:tc>
          <w:tcPr>
            <w:tcW w:w="437" w:type="dxa"/>
          </w:tcPr>
          <w:p w14:paraId="6ECE2F70" w14:textId="77777777" w:rsidR="00DE7766" w:rsidRDefault="00DE7766" w:rsidP="00116379">
            <w:pPr>
              <w:pStyle w:val="Heading1"/>
            </w:pPr>
          </w:p>
        </w:tc>
        <w:tc>
          <w:tcPr>
            <w:tcW w:w="8200" w:type="dxa"/>
            <w:gridSpan w:val="3"/>
          </w:tcPr>
          <w:p w14:paraId="76FEDDD6" w14:textId="77777777" w:rsidR="00A84E65" w:rsidRPr="00A84E65" w:rsidRDefault="006127CE" w:rsidP="006127CE">
            <w:r>
              <w:t>More than 8 years of experience with data analytics and solving problems with large sets of data.</w:t>
            </w:r>
          </w:p>
        </w:tc>
      </w:tr>
      <w:tr w:rsidR="00DE7766" w:rsidRPr="00DE7766" w14:paraId="75E71615" w14:textId="77777777" w:rsidTr="000D518D">
        <w:trPr>
          <w:trHeight w:val="360"/>
        </w:trPr>
        <w:tc>
          <w:tcPr>
            <w:tcW w:w="8637" w:type="dxa"/>
            <w:gridSpan w:val="4"/>
          </w:tcPr>
          <w:p w14:paraId="228C27FF" w14:textId="77777777"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14:paraId="0A0C9037" w14:textId="77777777" w:rsidTr="000D518D">
        <w:trPr>
          <w:trHeight w:val="216"/>
        </w:trPr>
        <w:tc>
          <w:tcPr>
            <w:tcW w:w="459" w:type="dxa"/>
            <w:gridSpan w:val="2"/>
          </w:tcPr>
          <w:p w14:paraId="3D472987" w14:textId="77777777" w:rsidR="006962EF" w:rsidRPr="00DE7766" w:rsidRDefault="006962EF" w:rsidP="00DE7766"/>
        </w:tc>
        <w:tc>
          <w:tcPr>
            <w:tcW w:w="5961" w:type="dxa"/>
          </w:tcPr>
          <w:p w14:paraId="6E10EA4B" w14:textId="77777777" w:rsidR="006962EF" w:rsidRPr="00DE7766" w:rsidRDefault="00272C9C" w:rsidP="00272C9C">
            <w:pPr>
              <w:pStyle w:val="Heading2"/>
            </w:pPr>
            <w:r>
              <w:t>Principal Data Scientist / Analyst</w:t>
            </w:r>
          </w:p>
        </w:tc>
        <w:tc>
          <w:tcPr>
            <w:tcW w:w="2217" w:type="dxa"/>
          </w:tcPr>
          <w:p w14:paraId="19F93FAD" w14:textId="77777777" w:rsidR="006962EF" w:rsidRPr="00DE7766" w:rsidRDefault="00272C9C" w:rsidP="00272C9C">
            <w:pPr>
              <w:pStyle w:val="Dates"/>
            </w:pPr>
            <w:r>
              <w:t>06/01/2014 - Present</w:t>
            </w:r>
          </w:p>
        </w:tc>
      </w:tr>
      <w:tr w:rsidR="006962EF" w:rsidRPr="00DE7766" w14:paraId="61CF65EA" w14:textId="77777777" w:rsidTr="000D518D">
        <w:trPr>
          <w:trHeight w:val="1098"/>
        </w:trPr>
        <w:tc>
          <w:tcPr>
            <w:tcW w:w="459" w:type="dxa"/>
            <w:gridSpan w:val="2"/>
          </w:tcPr>
          <w:p w14:paraId="1F054295" w14:textId="77777777" w:rsidR="006962EF" w:rsidRPr="00DE7766" w:rsidRDefault="006962EF" w:rsidP="00DE7766"/>
        </w:tc>
        <w:tc>
          <w:tcPr>
            <w:tcW w:w="8178" w:type="dxa"/>
            <w:gridSpan w:val="2"/>
          </w:tcPr>
          <w:p w14:paraId="28D3C5E9" w14:textId="5F5C4167" w:rsidR="002E63F0" w:rsidRPr="00D97489" w:rsidRDefault="00272C9C" w:rsidP="007D5AB6">
            <w:pPr>
              <w:pStyle w:val="Location"/>
            </w:pPr>
            <w:r>
              <w:t>Capital One</w:t>
            </w:r>
          </w:p>
          <w:p w14:paraId="5F610448" w14:textId="77777777" w:rsidR="00522E4D" w:rsidRDefault="002E63F0" w:rsidP="00522E4D">
            <w:pPr>
              <w:pStyle w:val="ListParagraph"/>
              <w:numPr>
                <w:ilvl w:val="0"/>
                <w:numId w:val="18"/>
              </w:numPr>
            </w:pPr>
            <w:r>
              <w:t>E</w:t>
            </w:r>
            <w:r w:rsidRPr="00BC2D22">
              <w:t>xperience in consumer banking</w:t>
            </w:r>
            <w:r>
              <w:t xml:space="preserve"> and digital marketing</w:t>
            </w:r>
            <w:r w:rsidRPr="00BC2D22">
              <w:t xml:space="preserve"> </w:t>
            </w:r>
          </w:p>
          <w:p w14:paraId="5417EA40" w14:textId="3B588EB6" w:rsidR="002E63F0" w:rsidRDefault="002E63F0" w:rsidP="00522E4D">
            <w:pPr>
              <w:pStyle w:val="ListParagraph"/>
              <w:numPr>
                <w:ilvl w:val="1"/>
                <w:numId w:val="18"/>
              </w:numPr>
            </w:pPr>
            <w:r>
              <w:t xml:space="preserve">Target segmentation and optimization for improved marketing performance </w:t>
            </w:r>
            <w:r w:rsidR="00522E4D">
              <w:t>with Facebook look-alike campaigns.</w:t>
            </w:r>
            <w:bookmarkStart w:id="0" w:name="_GoBack"/>
            <w:bookmarkEnd w:id="0"/>
          </w:p>
          <w:p w14:paraId="00B1D207" w14:textId="2485C80E" w:rsidR="00522E4D" w:rsidRDefault="00522E4D" w:rsidP="00522E4D">
            <w:pPr>
              <w:pStyle w:val="ListParagraph"/>
              <w:numPr>
                <w:ilvl w:val="1"/>
                <w:numId w:val="18"/>
              </w:numPr>
            </w:pPr>
            <w:r>
              <w:t>Target Modeling for improved Net Present Value and Net Promoter Score</w:t>
            </w:r>
          </w:p>
          <w:p w14:paraId="051C826A" w14:textId="3FBB7777" w:rsidR="00522E4D" w:rsidRDefault="00522E4D" w:rsidP="00522E4D">
            <w:pPr>
              <w:pStyle w:val="ListParagraph"/>
              <w:numPr>
                <w:ilvl w:val="1"/>
                <w:numId w:val="18"/>
              </w:numPr>
            </w:pPr>
            <w:r>
              <w:t>Developing Tableau dashboards for performance monitoring</w:t>
            </w:r>
          </w:p>
          <w:p w14:paraId="27FDE01D" w14:textId="77777777" w:rsidR="00BC2D22" w:rsidRDefault="00BC2D22" w:rsidP="00BC2D22">
            <w:pPr>
              <w:pStyle w:val="ListParagraph"/>
            </w:pPr>
            <w:r>
              <w:t>Implementation and transition to Hadoop Big Data platform</w:t>
            </w:r>
          </w:p>
          <w:p w14:paraId="518B7500" w14:textId="77777777" w:rsidR="00BC2D22" w:rsidRDefault="00BC2D22" w:rsidP="00BC2D22">
            <w:pPr>
              <w:pStyle w:val="ListParagraph"/>
            </w:pPr>
            <w:r>
              <w:t>Instructorship for Python, Big Data foundation classes</w:t>
            </w:r>
          </w:p>
          <w:p w14:paraId="6E14713D" w14:textId="77777777" w:rsidR="00BC2D22" w:rsidRDefault="00BC2D22" w:rsidP="00BC2D22">
            <w:pPr>
              <w:pStyle w:val="ListParagraph"/>
            </w:pPr>
            <w:r>
              <w:t>Fuzzy string matching for Anti Money Laundering analysis</w:t>
            </w:r>
          </w:p>
          <w:p w14:paraId="2149351C" w14:textId="77777777" w:rsidR="00BC2D22" w:rsidRDefault="00BC2D22" w:rsidP="00BC2D22">
            <w:pPr>
              <w:pStyle w:val="ListParagraph"/>
            </w:pPr>
            <w:r>
              <w:t>Machine learning with python: clustering, support vector machines</w:t>
            </w:r>
          </w:p>
          <w:p w14:paraId="10874812" w14:textId="77777777" w:rsidR="00BC2D22" w:rsidRDefault="00BC2D22" w:rsidP="00BC2D22">
            <w:pPr>
              <w:pStyle w:val="ListParagraph"/>
            </w:pPr>
            <w:r>
              <w:t>Investigation of new tools: D3JS, Network graphs, Sentiment Analysis</w:t>
            </w:r>
          </w:p>
          <w:p w14:paraId="31BF5E19" w14:textId="77777777" w:rsidR="00BC2D22" w:rsidRDefault="00BC2D22" w:rsidP="00BC2D22">
            <w:pPr>
              <w:pStyle w:val="ListParagraph"/>
            </w:pPr>
          </w:p>
          <w:p w14:paraId="6E28D23A" w14:textId="5DF8B1BA" w:rsidR="00BC2D22" w:rsidRPr="00BC2D22" w:rsidRDefault="00BC2D22" w:rsidP="00BC2D22">
            <w:pPr>
              <w:pStyle w:val="ListParagraph"/>
              <w:numPr>
                <w:ilvl w:val="0"/>
                <w:numId w:val="18"/>
              </w:numPr>
            </w:pPr>
            <w:r w:rsidRPr="00BC2D22">
              <w:t>Solid understanding of the display, search and affiliate data from Double Click, Traffic Buyer and Adobe Site Catalyst</w:t>
            </w:r>
          </w:p>
          <w:p w14:paraId="2F15F115" w14:textId="27420B78" w:rsidR="00BC2D22" w:rsidRPr="00BC2D22" w:rsidRDefault="00BC2D22" w:rsidP="00BC2D22">
            <w:pPr>
              <w:pStyle w:val="ListParagraph"/>
              <w:numPr>
                <w:ilvl w:val="0"/>
                <w:numId w:val="18"/>
              </w:numPr>
            </w:pPr>
            <w:r w:rsidRPr="00BC2D22">
              <w:t>Initiated and implemented never existing before in Capital One 360 Time Decay multi-channel attribution process providing insights into the true profitability of the direct mail, email and online marketing channels</w:t>
            </w:r>
          </w:p>
          <w:p w14:paraId="77CE8FC3" w14:textId="102CDEFB" w:rsidR="00BC2D22" w:rsidRPr="00BC2D22" w:rsidRDefault="00BC2D22" w:rsidP="00BC2D22">
            <w:pPr>
              <w:pStyle w:val="ListParagraph"/>
              <w:numPr>
                <w:ilvl w:val="0"/>
                <w:numId w:val="18"/>
              </w:numPr>
            </w:pPr>
            <w:r w:rsidRPr="00BC2D22">
              <w:t>Successfully designed and implemented in Tableau/D3/SAS/Python/Teradata marketing horizontal analytics tool used on a daily basis to track and analyze major balance growth initiatives across direct and local banks</w:t>
            </w:r>
          </w:p>
          <w:p w14:paraId="4A6E2393" w14:textId="7F0EAEEE" w:rsidR="00BC2D22" w:rsidRPr="00BC2D22" w:rsidRDefault="00BC2D22" w:rsidP="00BC2D22">
            <w:pPr>
              <w:pStyle w:val="ListParagraph"/>
              <w:numPr>
                <w:ilvl w:val="0"/>
                <w:numId w:val="18"/>
              </w:numPr>
            </w:pPr>
            <w:r w:rsidRPr="00BC2D22">
              <w:t>Played major role in the successful integration of the ING Direct customer base during acquisition by COF</w:t>
            </w:r>
          </w:p>
          <w:p w14:paraId="7E57A26E" w14:textId="17ABC9A0" w:rsidR="00BC2D22" w:rsidRPr="00BC2D22" w:rsidRDefault="00BC2D22" w:rsidP="00BC2D22">
            <w:pPr>
              <w:pStyle w:val="ListParagraph"/>
              <w:numPr>
                <w:ilvl w:val="0"/>
                <w:numId w:val="18"/>
              </w:numPr>
            </w:pPr>
            <w:r w:rsidRPr="00BC2D22">
              <w:t>Optimized campaign execution process reducing overall time from two weeks to three days </w:t>
            </w:r>
          </w:p>
          <w:p w14:paraId="7EABE8FF" w14:textId="77777777" w:rsidR="00BC2D22" w:rsidRPr="00AA334A" w:rsidRDefault="00BC2D22" w:rsidP="00BC2D22">
            <w:pPr>
              <w:pStyle w:val="ListParagraph"/>
            </w:pPr>
          </w:p>
          <w:p w14:paraId="0E00AEC9" w14:textId="77777777" w:rsidR="00BC2D22" w:rsidRDefault="00BC2D22" w:rsidP="00BC2D22"/>
          <w:sdt>
            <w:sdtPr>
              <w:id w:val="2495991"/>
              <w:placeholder>
                <w:docPart w:val="DBC295BA2CBF6C459A71C45E817CD022"/>
              </w:placeholder>
              <w:temporary/>
              <w:showingPlcHdr/>
            </w:sdtPr>
            <w:sdtEndPr/>
            <w:sdtContent>
              <w:p w14:paraId="27B38719" w14:textId="77777777" w:rsidR="00D4662D" w:rsidRPr="0010077D" w:rsidRDefault="007D5AB6" w:rsidP="00BC2D22">
                <w:pPr>
                  <w:pStyle w:val="ListParagraph"/>
                </w:pPr>
                <w:r w:rsidRPr="00D4662D">
                  <w:t>Primary responsibilities include design and development of server code.</w:t>
                </w:r>
              </w:p>
            </w:sdtContent>
          </w:sdt>
          <w:sdt>
            <w:sdtPr>
              <w:id w:val="2496019"/>
              <w:placeholder>
                <w:docPart w:val="3DDF9150571B3241B3876133806C3831"/>
              </w:placeholder>
              <w:temporary/>
              <w:showingPlcHdr/>
            </w:sdtPr>
            <w:sdtEndPr/>
            <w:sdtContent>
              <w:p w14:paraId="2D529DEE" w14:textId="77777777" w:rsidR="00D4662D" w:rsidRPr="0010077D" w:rsidRDefault="007D5AB6" w:rsidP="00BC2D22">
                <w:pPr>
                  <w:pStyle w:val="ListParagraph"/>
                </w:pPr>
                <w:r w:rsidRPr="00D4662D">
                  <w:t>Developed and tested new financial reporting system using Visual Basic.</w:t>
                </w:r>
              </w:p>
            </w:sdtContent>
          </w:sdt>
          <w:sdt>
            <w:sdtPr>
              <w:id w:val="2496047"/>
              <w:placeholder>
                <w:docPart w:val="40CC95AB7D9B734481C720CD07A1053D"/>
              </w:placeholder>
              <w:temporary/>
              <w:showingPlcHdr/>
            </w:sdtPr>
            <w:sdtEndPr/>
            <w:sdtContent>
              <w:p w14:paraId="558170C0" w14:textId="77777777" w:rsidR="006962EF" w:rsidRPr="00D4662D" w:rsidRDefault="007D5AB6" w:rsidP="00BC2D22">
                <w:pPr>
                  <w:pStyle w:val="ListParagraph"/>
                </w:pPr>
                <w:r w:rsidRPr="00D4662D">
                  <w:t>Performed Y2K modifications on existing financial software.</w:t>
                </w:r>
              </w:p>
            </w:sdtContent>
          </w:sdt>
        </w:tc>
      </w:tr>
      <w:tr w:rsidR="006962EF" w:rsidRPr="00DE7766" w14:paraId="01379DD0" w14:textId="77777777" w:rsidTr="000D518D">
        <w:trPr>
          <w:trHeight w:val="216"/>
        </w:trPr>
        <w:tc>
          <w:tcPr>
            <w:tcW w:w="459" w:type="dxa"/>
            <w:gridSpan w:val="2"/>
          </w:tcPr>
          <w:p w14:paraId="6C85BEFC" w14:textId="5258E519" w:rsidR="006962EF" w:rsidRPr="00DE7766" w:rsidRDefault="006962EF" w:rsidP="00DE7766"/>
        </w:tc>
        <w:tc>
          <w:tcPr>
            <w:tcW w:w="5961" w:type="dxa"/>
          </w:tcPr>
          <w:p w14:paraId="61FCC8D9" w14:textId="77777777" w:rsidR="006962EF" w:rsidRPr="00DE7766" w:rsidRDefault="00666801" w:rsidP="00272C9C">
            <w:pPr>
              <w:pStyle w:val="Heading2"/>
            </w:pPr>
            <w:r>
              <w:t>Post-</w:t>
            </w:r>
            <w:r w:rsidR="00272C9C">
              <w:t xml:space="preserve">Doctoral Fellow / Research Assistant </w:t>
            </w:r>
          </w:p>
        </w:tc>
        <w:tc>
          <w:tcPr>
            <w:tcW w:w="2217" w:type="dxa"/>
          </w:tcPr>
          <w:p w14:paraId="39B21E0D" w14:textId="77777777" w:rsidR="006962EF" w:rsidRPr="00F510D1" w:rsidRDefault="00272C9C" w:rsidP="00272C9C">
            <w:pPr>
              <w:pStyle w:val="Dates"/>
              <w:jc w:val="left"/>
            </w:pPr>
            <w:r>
              <w:t>01/01/2008 - 05/30/2014</w:t>
            </w:r>
          </w:p>
        </w:tc>
      </w:tr>
      <w:tr w:rsidR="006962EF" w:rsidRPr="00DE7766" w14:paraId="5B507CB2" w14:textId="77777777" w:rsidTr="000D518D">
        <w:trPr>
          <w:trHeight w:val="1020"/>
        </w:trPr>
        <w:tc>
          <w:tcPr>
            <w:tcW w:w="459" w:type="dxa"/>
            <w:gridSpan w:val="2"/>
          </w:tcPr>
          <w:p w14:paraId="4DADD3CF" w14:textId="77777777" w:rsidR="006962EF" w:rsidRPr="00DE7766" w:rsidRDefault="006962EF" w:rsidP="00DE7766"/>
        </w:tc>
        <w:tc>
          <w:tcPr>
            <w:tcW w:w="8178" w:type="dxa"/>
            <w:gridSpan w:val="2"/>
          </w:tcPr>
          <w:p w14:paraId="20A37C3A" w14:textId="77777777" w:rsidR="007D5AB6" w:rsidRDefault="00666801" w:rsidP="007D5AB6">
            <w:pPr>
              <w:pStyle w:val="Location"/>
              <w:rPr>
                <w:i w:val="0"/>
              </w:rPr>
            </w:pPr>
            <w:r>
              <w:t>University of Delaware</w:t>
            </w:r>
          </w:p>
          <w:sdt>
            <w:sdtPr>
              <w:id w:val="2496077"/>
              <w:placeholder>
                <w:docPart w:val="30D8471502E8474BAA5793D35E867486"/>
              </w:placeholder>
              <w:temporary/>
              <w:showingPlcHdr/>
            </w:sdtPr>
            <w:sdtEndPr/>
            <w:sdtContent>
              <w:p w14:paraId="3AE17BB6" w14:textId="77777777" w:rsidR="00AF1168" w:rsidRPr="00D97489" w:rsidRDefault="007D5AB6" w:rsidP="00116379">
                <w:pPr>
                  <w:pStyle w:val="ListParagraph"/>
                </w:pPr>
                <w:r>
                  <w:t>Developed online and batch test plans using Y2K critical test dates.</w:t>
                </w:r>
              </w:p>
            </w:sdtContent>
          </w:sdt>
          <w:sdt>
            <w:sdtPr>
              <w:id w:val="2496105"/>
              <w:placeholder>
                <w:docPart w:val="034A28A1E5194C44BCFB710C563B1985"/>
              </w:placeholder>
              <w:temporary/>
              <w:showingPlcHdr/>
            </w:sdtPr>
            <w:sdtEndPr/>
            <w:sdtContent>
              <w:p w14:paraId="7753C942" w14:textId="77777777" w:rsidR="00AF1168" w:rsidRPr="00D97489" w:rsidRDefault="007D5AB6" w:rsidP="00116379">
                <w:pPr>
                  <w:pStyle w:val="ListParagraph"/>
                </w:pPr>
                <w:r>
                  <w:t>Developed and tested the new inventory management system using C++.</w:t>
                </w:r>
              </w:p>
            </w:sdtContent>
          </w:sdt>
          <w:sdt>
            <w:sdtPr>
              <w:id w:val="2496133"/>
              <w:placeholder>
                <w:docPart w:val="838D36DA36DDF54AB6F9A636C26F899E"/>
              </w:placeholder>
              <w:temporary/>
              <w:showingPlcHdr/>
            </w:sdtPr>
            <w:sdtEndPr/>
            <w:sdtContent>
              <w:p w14:paraId="645CE881" w14:textId="77777777" w:rsidR="006962EF" w:rsidRPr="00DE7766" w:rsidRDefault="007D5AB6" w:rsidP="007D5AB6">
                <w:pPr>
                  <w:pStyle w:val="ListParagraph"/>
                </w:pPr>
                <w:r>
                  <w:t>Modified and tested order processing system using C++.</w:t>
                </w:r>
              </w:p>
            </w:sdtContent>
          </w:sdt>
        </w:tc>
      </w:tr>
      <w:tr w:rsidR="006962EF" w:rsidRPr="00DE7766" w14:paraId="2F8AF12C" w14:textId="77777777" w:rsidTr="000D518D">
        <w:trPr>
          <w:trHeight w:val="216"/>
        </w:trPr>
        <w:tc>
          <w:tcPr>
            <w:tcW w:w="459" w:type="dxa"/>
            <w:gridSpan w:val="2"/>
          </w:tcPr>
          <w:p w14:paraId="39CC9EB8" w14:textId="77777777" w:rsidR="006962EF" w:rsidRPr="00DE7766" w:rsidRDefault="006962EF" w:rsidP="00DE7766"/>
        </w:tc>
        <w:sdt>
          <w:sdtPr>
            <w:id w:val="2496161"/>
            <w:placeholder>
              <w:docPart w:val="DEF7C514ADD40B429E86CE222B2CABB8"/>
            </w:placeholder>
            <w:temporary/>
            <w:showingPlcHdr/>
          </w:sdtPr>
          <w:sdtEndPr/>
          <w:sdtContent>
            <w:tc>
              <w:tcPr>
                <w:tcW w:w="5961" w:type="dxa"/>
              </w:tcPr>
              <w:p w14:paraId="79F1BB74" w14:textId="77777777" w:rsidR="006962EF" w:rsidRPr="00D97489" w:rsidRDefault="007D5AB6" w:rsidP="007D5AB6">
                <w:pPr>
                  <w:pStyle w:val="Heading2"/>
                </w:pPr>
                <w:r>
                  <w:t>Information System Specialist</w:t>
                </w:r>
              </w:p>
            </w:tc>
          </w:sdtContent>
        </w:sdt>
        <w:sdt>
          <w:sdtPr>
            <w:id w:val="2495875"/>
            <w:placeholder>
              <w:docPart w:val="FB7C318F67E9FD47A6F5641762B8A048"/>
            </w:placeholder>
            <w:temporary/>
            <w:showingPlcHdr/>
          </w:sdtPr>
          <w:sdtEndPr/>
          <w:sdtContent>
            <w:tc>
              <w:tcPr>
                <w:tcW w:w="2217" w:type="dxa"/>
              </w:tcPr>
              <w:p w14:paraId="49B13D56" w14:textId="77777777" w:rsidR="006962EF" w:rsidRPr="00D97489" w:rsidRDefault="007D5AB6" w:rsidP="006962EF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D4662D" w:rsidRPr="00DE7766" w14:paraId="3F423120" w14:textId="77777777" w:rsidTr="000D518D">
        <w:trPr>
          <w:trHeight w:val="1350"/>
        </w:trPr>
        <w:tc>
          <w:tcPr>
            <w:tcW w:w="459" w:type="dxa"/>
            <w:gridSpan w:val="2"/>
          </w:tcPr>
          <w:p w14:paraId="0052F22A" w14:textId="77777777" w:rsidR="00D4662D" w:rsidRPr="00DE7766" w:rsidRDefault="00D4662D" w:rsidP="00DE7766"/>
        </w:tc>
        <w:tc>
          <w:tcPr>
            <w:tcW w:w="8178" w:type="dxa"/>
            <w:gridSpan w:val="2"/>
          </w:tcPr>
          <w:sdt>
            <w:sdtPr>
              <w:id w:val="2496190"/>
              <w:placeholder>
                <w:docPart w:val="9400AA869F2B484EAF32C13303F1F9FF"/>
              </w:placeholder>
              <w:temporary/>
              <w:showingPlcHdr/>
            </w:sdtPr>
            <w:sdtEndPr/>
            <w:sdtContent>
              <w:p w14:paraId="0920EC2F" w14:textId="77777777" w:rsidR="007D5AB6" w:rsidRDefault="007D5AB6" w:rsidP="007D5AB6">
                <w:pPr>
                  <w:pStyle w:val="Location"/>
                  <w:rPr>
                    <w:i w:val="0"/>
                  </w:rPr>
                </w:pPr>
                <w:r>
                  <w:t>[Company Name]</w:t>
                </w:r>
              </w:p>
            </w:sdtContent>
          </w:sdt>
          <w:sdt>
            <w:sdtPr>
              <w:id w:val="2496191"/>
              <w:placeholder>
                <w:docPart w:val="2FA472E38B43F741BD5E0D5D7A68238B"/>
              </w:placeholder>
              <w:temporary/>
              <w:showingPlcHdr/>
            </w:sdtPr>
            <w:sdtEndPr/>
            <w:sdtContent>
              <w:p w14:paraId="4F118005" w14:textId="77777777" w:rsidR="00D4662D" w:rsidRPr="00D4662D" w:rsidRDefault="007D5AB6" w:rsidP="00116379">
                <w:pPr>
                  <w:pStyle w:val="ListParagraph"/>
                </w:pPr>
                <w:r w:rsidRPr="00D4662D">
                  <w:t xml:space="preserve">Provided object-oriented design, programming and implementation support to the customer </w:t>
                </w:r>
                <w:r>
                  <w:t>billing system, written in C++.</w:t>
                </w:r>
              </w:p>
            </w:sdtContent>
          </w:sdt>
          <w:sdt>
            <w:sdtPr>
              <w:id w:val="2496219"/>
              <w:placeholder>
                <w:docPart w:val="07B9553DAFE74144B2403C2702EF0392"/>
              </w:placeholder>
              <w:temporary/>
              <w:showingPlcHdr/>
            </w:sdtPr>
            <w:sdtEndPr/>
            <w:sdtContent>
              <w:p w14:paraId="6D6929D4" w14:textId="77777777" w:rsidR="00D4662D" w:rsidRPr="00D4662D" w:rsidRDefault="007D5AB6" w:rsidP="00116379">
                <w:pPr>
                  <w:pStyle w:val="ListParagraph"/>
                </w:pPr>
                <w:r w:rsidRPr="00D4662D">
                  <w:t>Prepared test plans and data, and user documentation for customer billing system.</w:t>
                </w:r>
              </w:p>
            </w:sdtContent>
          </w:sdt>
          <w:sdt>
            <w:sdtPr>
              <w:id w:val="2496247"/>
              <w:placeholder>
                <w:docPart w:val="8C2B4A1D3BD7694FB157E6EF0E9B827F"/>
              </w:placeholder>
              <w:temporary/>
              <w:showingPlcHdr/>
            </w:sdtPr>
            <w:sdtEndPr/>
            <w:sdtContent>
              <w:p w14:paraId="76769BC1" w14:textId="77777777" w:rsidR="00D4662D" w:rsidRPr="00D4662D" w:rsidRDefault="007D5AB6" w:rsidP="007D5AB6">
                <w:pPr>
                  <w:pStyle w:val="ListParagraph"/>
                </w:pPr>
                <w:r w:rsidRPr="00D4662D">
                  <w:t>Problem-solved hardware issues with fault-tolerant hard drives.</w:t>
                </w:r>
              </w:p>
            </w:sdtContent>
          </w:sdt>
        </w:tc>
      </w:tr>
      <w:tr w:rsidR="006127CE" w14:paraId="27A98B37" w14:textId="77777777" w:rsidTr="000D518D">
        <w:trPr>
          <w:trHeight w:val="360"/>
        </w:trPr>
        <w:tc>
          <w:tcPr>
            <w:tcW w:w="8637" w:type="dxa"/>
            <w:gridSpan w:val="4"/>
          </w:tcPr>
          <w:p w14:paraId="696375C2" w14:textId="77777777" w:rsidR="006127CE" w:rsidRDefault="006127CE" w:rsidP="00426CE6">
            <w:pPr>
              <w:pStyle w:val="Heading1"/>
            </w:pPr>
            <w:r>
              <w:t>Computer skills</w:t>
            </w:r>
          </w:p>
        </w:tc>
      </w:tr>
      <w:tr w:rsidR="006127CE" w14:paraId="0B0E6F98" w14:textId="77777777" w:rsidTr="000D518D">
        <w:trPr>
          <w:trHeight w:val="152"/>
        </w:trPr>
        <w:tc>
          <w:tcPr>
            <w:tcW w:w="437" w:type="dxa"/>
          </w:tcPr>
          <w:p w14:paraId="2E4E7A7F" w14:textId="77777777" w:rsidR="006127CE" w:rsidRDefault="006127CE" w:rsidP="00426CE6">
            <w:pPr>
              <w:pStyle w:val="Heading1"/>
            </w:pPr>
          </w:p>
        </w:tc>
        <w:tc>
          <w:tcPr>
            <w:tcW w:w="8200" w:type="dxa"/>
            <w:gridSpan w:val="3"/>
          </w:tcPr>
          <w:p w14:paraId="13BE38D9" w14:textId="77777777" w:rsidR="006127CE" w:rsidRPr="00116379" w:rsidRDefault="006127CE" w:rsidP="00426CE6">
            <w:pPr>
              <w:pStyle w:val="Heading2"/>
            </w:pPr>
            <w:r w:rsidRPr="00116379">
              <w:t>Languages</w:t>
            </w:r>
          </w:p>
          <w:p w14:paraId="0397A717" w14:textId="77777777" w:rsidR="006127CE" w:rsidRPr="00116379" w:rsidRDefault="006127CE" w:rsidP="00426CE6">
            <w:pPr>
              <w:pStyle w:val="ListParagraph"/>
            </w:pPr>
            <w:r>
              <w:t>Proficient in: Python, R, SQL</w:t>
            </w:r>
          </w:p>
          <w:p w14:paraId="6BF1D10E" w14:textId="77777777" w:rsidR="006127CE" w:rsidRDefault="006127CE" w:rsidP="00426CE6">
            <w:pPr>
              <w:pStyle w:val="ListParagraph"/>
            </w:pPr>
            <w:r>
              <w:t>Familiar with: C++</w:t>
            </w:r>
          </w:p>
          <w:p w14:paraId="36EDECAA" w14:textId="77777777" w:rsidR="006127CE" w:rsidRDefault="006127CE" w:rsidP="00426CE6">
            <w:pPr>
              <w:pStyle w:val="Heading2"/>
            </w:pPr>
            <w:r>
              <w:t>Software</w:t>
            </w:r>
          </w:p>
          <w:p w14:paraId="609D02DB" w14:textId="77777777" w:rsidR="006127CE" w:rsidRDefault="00666801" w:rsidP="00426CE6">
            <w:pPr>
              <w:pStyle w:val="ListParagraph"/>
            </w:pPr>
            <w:r>
              <w:t xml:space="preserve">Teradata SQL, Tableau, </w:t>
            </w:r>
          </w:p>
          <w:sdt>
            <w:sdtPr>
              <w:id w:val="-506991533"/>
              <w:placeholder>
                <w:docPart w:val="2E37B8CC40BB72459969F811A3C42C83"/>
              </w:placeholder>
              <w:temporary/>
              <w:showingPlcHdr/>
            </w:sdtPr>
            <w:sdtContent>
              <w:p w14:paraId="0283883E" w14:textId="77777777" w:rsidR="006127CE" w:rsidRDefault="006127CE" w:rsidP="00426CE6">
                <w:pPr>
                  <w:pStyle w:val="ListParagraph"/>
                </w:pPr>
                <w:r>
                  <w:t>Platforms: Microsoft Windows</w:t>
                </w:r>
                <w:r>
                  <w:rPr>
                    <w:rFonts w:cs="Tahoma"/>
                  </w:rPr>
                  <w:t>®</w:t>
                </w:r>
                <w:r>
                  <w:t xml:space="preserve"> XP and Microsoft Windows 7</w:t>
                </w:r>
              </w:p>
            </w:sdtContent>
          </w:sdt>
        </w:tc>
      </w:tr>
      <w:tr w:rsidR="006962EF" w:rsidRPr="00DE7766" w14:paraId="62A5ABDF" w14:textId="77777777" w:rsidTr="000D518D">
        <w:trPr>
          <w:trHeight w:val="360"/>
        </w:trPr>
        <w:tc>
          <w:tcPr>
            <w:tcW w:w="8637" w:type="dxa"/>
            <w:gridSpan w:val="4"/>
          </w:tcPr>
          <w:p w14:paraId="43DBCF1F" w14:textId="77777777"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14:paraId="623FB80F" w14:textId="77777777" w:rsidTr="000D518D">
        <w:trPr>
          <w:trHeight w:val="255"/>
        </w:trPr>
        <w:tc>
          <w:tcPr>
            <w:tcW w:w="459" w:type="dxa"/>
            <w:gridSpan w:val="2"/>
          </w:tcPr>
          <w:p w14:paraId="428824B7" w14:textId="77777777" w:rsidR="006962EF" w:rsidRPr="006962EF" w:rsidRDefault="006962EF" w:rsidP="006962EF"/>
        </w:tc>
        <w:tc>
          <w:tcPr>
            <w:tcW w:w="8178" w:type="dxa"/>
            <w:gridSpan w:val="2"/>
          </w:tcPr>
          <w:p w14:paraId="41629CFF" w14:textId="19B51CAB" w:rsidR="006962EF" w:rsidRPr="009842CB" w:rsidRDefault="00666801" w:rsidP="00666801">
            <w:pPr>
              <w:pStyle w:val="ListParagraph"/>
              <w:rPr>
                <w:b/>
              </w:rPr>
            </w:pPr>
            <w:r w:rsidRPr="009842CB">
              <w:rPr>
                <w:b/>
              </w:rPr>
              <w:t>PhD in Physics and Astronomy</w:t>
            </w:r>
            <w:r w:rsidR="009842CB" w:rsidRPr="009842CB">
              <w:t>, University of Delaware (Newark, Delaware</w:t>
            </w:r>
            <w:r w:rsidR="000D518D" w:rsidRPr="009842CB">
              <w:t>), June</w:t>
            </w:r>
            <w:r w:rsidR="000D518D">
              <w:t xml:space="preserve">, </w:t>
            </w:r>
            <w:r w:rsidR="009842CB" w:rsidRPr="009842CB">
              <w:t>2012</w:t>
            </w:r>
          </w:p>
          <w:p w14:paraId="17E07E10" w14:textId="73E114A5" w:rsidR="000D518D" w:rsidRPr="000D518D" w:rsidRDefault="000D518D" w:rsidP="002968EF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</w:rPr>
              <w:t>ME</w:t>
            </w:r>
            <w:r w:rsidRPr="000D518D">
              <w:rPr>
                <w:b/>
              </w:rPr>
              <w:t xml:space="preserve"> in Physics Education</w:t>
            </w:r>
            <w:r>
              <w:t xml:space="preserve">, </w:t>
            </w:r>
            <w:r w:rsidRPr="000D518D">
              <w:t>M</w:t>
            </w:r>
            <w:r>
              <w:t>iddle East Technical University</w:t>
            </w:r>
            <w:r w:rsidRPr="000D518D">
              <w:t xml:space="preserve"> </w:t>
            </w:r>
            <w:r>
              <w:t>(</w:t>
            </w:r>
            <w:r w:rsidRPr="000D518D">
              <w:t>Ankara,</w:t>
            </w:r>
            <w:r>
              <w:t xml:space="preserve"> </w:t>
            </w:r>
            <w:r w:rsidRPr="000D518D">
              <w:t>Turkey</w:t>
            </w:r>
            <w:r>
              <w:t>)</w:t>
            </w:r>
            <w:r>
              <w:t xml:space="preserve">, </w:t>
            </w:r>
            <w:r w:rsidRPr="000D518D">
              <w:t>June, 2005</w:t>
            </w:r>
          </w:p>
          <w:p w14:paraId="0CDF0140" w14:textId="103BACA9" w:rsidR="009842CB" w:rsidRPr="009842CB" w:rsidRDefault="000D518D" w:rsidP="000D518D">
            <w:pPr>
              <w:pStyle w:val="ListParagraph"/>
              <w:rPr>
                <w:b/>
              </w:rPr>
            </w:pPr>
            <w:r>
              <w:rPr>
                <w:b/>
              </w:rPr>
              <w:t>BS</w:t>
            </w:r>
            <w:r w:rsidRPr="000D518D">
              <w:rPr>
                <w:b/>
              </w:rPr>
              <w:t xml:space="preserve"> in Physics</w:t>
            </w:r>
            <w:r w:rsidRPr="000D518D">
              <w:t>, M</w:t>
            </w:r>
            <w:r>
              <w:t>iddle East Technical University</w:t>
            </w:r>
            <w:r w:rsidRPr="000D518D">
              <w:t xml:space="preserve"> </w:t>
            </w:r>
            <w:r>
              <w:t>(</w:t>
            </w:r>
            <w:r w:rsidRPr="000D518D">
              <w:t>Ankara, Turkey</w:t>
            </w:r>
            <w:r>
              <w:t>), June, 2005</w:t>
            </w:r>
          </w:p>
        </w:tc>
      </w:tr>
    </w:tbl>
    <w:p w14:paraId="4185000D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Five years of experience in consumer banking industry with proven results in marketing optimization, analytics and execution areas</w:t>
      </w:r>
    </w:p>
    <w:p w14:paraId="265FBC14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Solid understanding of the display, search and affiliate data from Double Click, Traffic Buyer and Adobe Site Catalyst</w:t>
      </w:r>
    </w:p>
    <w:p w14:paraId="41BF1E70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Initiated and implemented never existing before in Capital One 360 Time Decay multi-channel attribution process providing insights into the true profitability of the direct mail, email and online marketing channels</w:t>
      </w:r>
    </w:p>
    <w:p w14:paraId="5BFF79FD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Successfully designed and implemented in Tableau/D3/SAS/Python/Teradata marketing horizontal analytics tool used on a daily basis to track and analyze major balance growth initiatives across direct and local banks</w:t>
      </w:r>
    </w:p>
    <w:p w14:paraId="72F7CDCD" w14:textId="77777777" w:rsidR="00272C9C" w:rsidRPr="00272C9C" w:rsidRDefault="00272C9C" w:rsidP="00272C9C">
      <w:pPr>
        <w:widowControl w:val="0"/>
        <w:autoSpaceDE w:val="0"/>
        <w:autoSpaceDN w:val="0"/>
        <w:adjustRightInd w:val="0"/>
        <w:spacing w:before="0" w:after="0" w:line="240" w:lineRule="auto"/>
        <w:ind w:left="288" w:hanging="288"/>
        <w:jc w:val="both"/>
        <w:rPr>
          <w:rFonts w:ascii="Arial" w:hAnsi="Arial" w:cs="Arial"/>
          <w:spacing w:val="0"/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Played major role in the successful integration of the ING Direct customer base during acquisition by COF</w:t>
      </w:r>
    </w:p>
    <w:p w14:paraId="279F2B15" w14:textId="77777777" w:rsidR="008E18D5" w:rsidRPr="00272C9C" w:rsidRDefault="00272C9C" w:rsidP="00272C9C">
      <w:pPr>
        <w:rPr>
          <w:sz w:val="18"/>
          <w:szCs w:val="18"/>
        </w:rPr>
      </w:pPr>
      <w:r w:rsidRPr="00272C9C">
        <w:rPr>
          <w:rFonts w:ascii="Arial" w:hAnsi="Arial" w:cs="Arial"/>
          <w:color w:val="262626"/>
          <w:spacing w:val="0"/>
          <w:sz w:val="18"/>
          <w:szCs w:val="18"/>
        </w:rPr>
        <w:t>·</w:t>
      </w:r>
      <w:r w:rsidRPr="00272C9C">
        <w:rPr>
          <w:rFonts w:ascii="Times New Roman" w:hAnsi="Times New Roman"/>
          <w:color w:val="262626"/>
          <w:spacing w:val="0"/>
          <w:sz w:val="18"/>
          <w:szCs w:val="18"/>
        </w:rPr>
        <w:t xml:space="preserve">    </w:t>
      </w:r>
      <w:r w:rsidRPr="00272C9C">
        <w:rPr>
          <w:rFonts w:ascii="Arial" w:hAnsi="Arial" w:cs="Arial"/>
          <w:spacing w:val="0"/>
          <w:sz w:val="18"/>
          <w:szCs w:val="18"/>
        </w:rPr>
        <w:t>Optimized campaign execution process reducing overall time from two weeks to three days </w:t>
      </w:r>
    </w:p>
    <w:sectPr w:rsidR="008E18D5" w:rsidRPr="00272C9C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213244"/>
    <w:multiLevelType w:val="hybridMultilevel"/>
    <w:tmpl w:val="3342B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7F0D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8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CE"/>
    <w:rsid w:val="000022EB"/>
    <w:rsid w:val="00075E73"/>
    <w:rsid w:val="000B0EE9"/>
    <w:rsid w:val="000D518D"/>
    <w:rsid w:val="0010077D"/>
    <w:rsid w:val="00116379"/>
    <w:rsid w:val="0025418C"/>
    <w:rsid w:val="00272C9C"/>
    <w:rsid w:val="002911C8"/>
    <w:rsid w:val="002E63F0"/>
    <w:rsid w:val="00301257"/>
    <w:rsid w:val="00361AFB"/>
    <w:rsid w:val="00374E86"/>
    <w:rsid w:val="003F5303"/>
    <w:rsid w:val="0041118B"/>
    <w:rsid w:val="00522E4D"/>
    <w:rsid w:val="005C5D33"/>
    <w:rsid w:val="006127CE"/>
    <w:rsid w:val="00666801"/>
    <w:rsid w:val="006962EF"/>
    <w:rsid w:val="006E2432"/>
    <w:rsid w:val="00790D50"/>
    <w:rsid w:val="007A2F12"/>
    <w:rsid w:val="007D5AB6"/>
    <w:rsid w:val="008E18D5"/>
    <w:rsid w:val="0090731C"/>
    <w:rsid w:val="00907793"/>
    <w:rsid w:val="009548CA"/>
    <w:rsid w:val="009842CB"/>
    <w:rsid w:val="00987217"/>
    <w:rsid w:val="00A07D6A"/>
    <w:rsid w:val="00A84E65"/>
    <w:rsid w:val="00AC26FD"/>
    <w:rsid w:val="00AF1168"/>
    <w:rsid w:val="00B54803"/>
    <w:rsid w:val="00BC2D22"/>
    <w:rsid w:val="00C069B4"/>
    <w:rsid w:val="00C302EE"/>
    <w:rsid w:val="00C55F0B"/>
    <w:rsid w:val="00CD22BE"/>
    <w:rsid w:val="00D449BA"/>
    <w:rsid w:val="00D4662D"/>
    <w:rsid w:val="00D720EA"/>
    <w:rsid w:val="00D97489"/>
    <w:rsid w:val="00DE7766"/>
    <w:rsid w:val="00E0752A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4D2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61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kh320/Library/Containers/com.microsoft.Word/Data/Library/Caches/1033/TM02806148/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C295BA2CBF6C459A71C45E817CD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6CE7-D7B6-874A-A30D-FDC623A83CF1}"/>
      </w:docPartPr>
      <w:docPartBody>
        <w:p w:rsidR="00000000" w:rsidRDefault="00B00DB6">
          <w:pPr>
            <w:pStyle w:val="DBC295BA2CBF6C459A71C45E817CD022"/>
          </w:pPr>
          <w:r w:rsidRPr="00D4662D">
            <w:t>Primary responsibilities include design and development of serve</w:t>
          </w:r>
          <w:r w:rsidRPr="00D4662D">
            <w:t>r code.</w:t>
          </w:r>
        </w:p>
      </w:docPartBody>
    </w:docPart>
    <w:docPart>
      <w:docPartPr>
        <w:name w:val="3DDF9150571B3241B3876133806C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06BCD-A806-C444-A98B-9C5F2D3CD045}"/>
      </w:docPartPr>
      <w:docPartBody>
        <w:p w:rsidR="00000000" w:rsidRDefault="00B00DB6">
          <w:pPr>
            <w:pStyle w:val="3DDF9150571B3241B3876133806C3831"/>
          </w:pPr>
          <w:r w:rsidRPr="00D4662D">
            <w:t>Developed and tested new financial reporting system using Visual Basic.</w:t>
          </w:r>
        </w:p>
      </w:docPartBody>
    </w:docPart>
    <w:docPart>
      <w:docPartPr>
        <w:name w:val="40CC95AB7D9B734481C720CD07A10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A86B-8FCA-C344-B60D-82D17ECC315A}"/>
      </w:docPartPr>
      <w:docPartBody>
        <w:p w:rsidR="00000000" w:rsidRDefault="00B00DB6">
          <w:pPr>
            <w:pStyle w:val="40CC95AB7D9B734481C720CD07A1053D"/>
          </w:pPr>
          <w:r w:rsidRPr="00D4662D">
            <w:t>Performed Y2K modifications on existing financial software.</w:t>
          </w:r>
        </w:p>
      </w:docPartBody>
    </w:docPart>
    <w:docPart>
      <w:docPartPr>
        <w:name w:val="30D8471502E8474BAA5793D35E867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56C85-BECE-6D4D-887D-D57A5445308F}"/>
      </w:docPartPr>
      <w:docPartBody>
        <w:p w:rsidR="00000000" w:rsidRDefault="00B00DB6">
          <w:pPr>
            <w:pStyle w:val="30D8471502E8474BAA5793D35E867486"/>
          </w:pPr>
          <w:r>
            <w:t>Developed online and batch test plans using Y2K critical test dates.</w:t>
          </w:r>
        </w:p>
      </w:docPartBody>
    </w:docPart>
    <w:docPart>
      <w:docPartPr>
        <w:name w:val="034A28A1E5194C44BCFB710C563B1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D83FB-5CB0-9946-9C22-B0E039573C7D}"/>
      </w:docPartPr>
      <w:docPartBody>
        <w:p w:rsidR="00000000" w:rsidRDefault="00B00DB6">
          <w:pPr>
            <w:pStyle w:val="034A28A1E5194C44BCFB710C563B1985"/>
          </w:pPr>
          <w:r>
            <w:t>Developed and tested the new inventory manageme</w:t>
          </w:r>
          <w:r>
            <w:t>nt system using C++.</w:t>
          </w:r>
        </w:p>
      </w:docPartBody>
    </w:docPart>
    <w:docPart>
      <w:docPartPr>
        <w:name w:val="838D36DA36DDF54AB6F9A636C26F8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1575-8205-D04E-9331-E4CC8EADADAB}"/>
      </w:docPartPr>
      <w:docPartBody>
        <w:p w:rsidR="00000000" w:rsidRDefault="00B00DB6">
          <w:pPr>
            <w:pStyle w:val="838D36DA36DDF54AB6F9A636C26F899E"/>
          </w:pPr>
          <w:r>
            <w:t>Modified and tested order processing system using C++.</w:t>
          </w:r>
        </w:p>
      </w:docPartBody>
    </w:docPart>
    <w:docPart>
      <w:docPartPr>
        <w:name w:val="DEF7C514ADD40B429E86CE222B2C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CA3B8-E216-B34A-8E67-FAEE055B00C6}"/>
      </w:docPartPr>
      <w:docPartBody>
        <w:p w:rsidR="00000000" w:rsidRDefault="00B00DB6">
          <w:pPr>
            <w:pStyle w:val="DEF7C514ADD40B429E86CE222B2CABB8"/>
          </w:pPr>
          <w:r>
            <w:t>Information System Specialist</w:t>
          </w:r>
        </w:p>
      </w:docPartBody>
    </w:docPart>
    <w:docPart>
      <w:docPartPr>
        <w:name w:val="FB7C318F67E9FD47A6F5641762B8A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960A4-8853-B84E-95CF-072547CD8B59}"/>
      </w:docPartPr>
      <w:docPartBody>
        <w:p w:rsidR="00000000" w:rsidRDefault="00B00DB6">
          <w:pPr>
            <w:pStyle w:val="FB7C318F67E9FD47A6F5641762B8A048"/>
          </w:pPr>
          <w:r>
            <w:t>[Dates]</w:t>
          </w:r>
        </w:p>
      </w:docPartBody>
    </w:docPart>
    <w:docPart>
      <w:docPartPr>
        <w:name w:val="9400AA869F2B484EAF32C13303F1F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8533E-9330-BD42-9BDB-7849B8E1D386}"/>
      </w:docPartPr>
      <w:docPartBody>
        <w:p w:rsidR="00000000" w:rsidRDefault="00B00DB6">
          <w:pPr>
            <w:pStyle w:val="9400AA869F2B484EAF32C13303F1F9FF"/>
          </w:pPr>
          <w:r>
            <w:t>[Company Name]</w:t>
          </w:r>
        </w:p>
      </w:docPartBody>
    </w:docPart>
    <w:docPart>
      <w:docPartPr>
        <w:name w:val="2FA472E38B43F741BD5E0D5D7A68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75B6E-4848-F349-BEB4-A29D4FED2D06}"/>
      </w:docPartPr>
      <w:docPartBody>
        <w:p w:rsidR="00000000" w:rsidRDefault="00B00DB6">
          <w:pPr>
            <w:pStyle w:val="2FA472E38B43F741BD5E0D5D7A68238B"/>
          </w:pPr>
          <w:r w:rsidRPr="00D4662D">
            <w:t xml:space="preserve">Provided object-oriented design, programming and implementation support to the customer </w:t>
          </w:r>
          <w:r>
            <w:t>billing system, written in C++.</w:t>
          </w:r>
        </w:p>
      </w:docPartBody>
    </w:docPart>
    <w:docPart>
      <w:docPartPr>
        <w:name w:val="07B9553DAFE74144B2403C2702EF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B6FF-4147-6E44-8DF3-FDBCA6034ABD}"/>
      </w:docPartPr>
      <w:docPartBody>
        <w:p w:rsidR="00000000" w:rsidRDefault="00B00DB6">
          <w:pPr>
            <w:pStyle w:val="07B9553DAFE74144B2403C2702EF0392"/>
          </w:pPr>
          <w:r w:rsidRPr="00D4662D">
            <w:t xml:space="preserve">Prepared test plans and data, </w:t>
          </w:r>
          <w:r w:rsidRPr="00D4662D">
            <w:t>and user documentation for customer billing system.</w:t>
          </w:r>
        </w:p>
      </w:docPartBody>
    </w:docPart>
    <w:docPart>
      <w:docPartPr>
        <w:name w:val="8C2B4A1D3BD7694FB157E6EF0E9B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BF7A-1163-4349-93D4-2A514873548C}"/>
      </w:docPartPr>
      <w:docPartBody>
        <w:p w:rsidR="00000000" w:rsidRDefault="00B00DB6">
          <w:pPr>
            <w:pStyle w:val="8C2B4A1D3BD7694FB157E6EF0E9B827F"/>
          </w:pPr>
          <w:r w:rsidRPr="00D4662D">
            <w:t>Problem-solved hardware issues with fault-tolerant hard drives.</w:t>
          </w:r>
        </w:p>
      </w:docPartBody>
    </w:docPart>
    <w:docPart>
      <w:docPartPr>
        <w:name w:val="2E37B8CC40BB72459969F811A3C4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7394-CB23-2B41-BE35-A8D80535BFED}"/>
      </w:docPartPr>
      <w:docPartBody>
        <w:p w:rsidR="00000000" w:rsidRDefault="0059614F" w:rsidP="0059614F">
          <w:pPr>
            <w:pStyle w:val="2E37B8CC40BB72459969F811A3C42C83"/>
          </w:pPr>
          <w:r>
            <w:t>Platforms: Microsoft Windows</w:t>
          </w:r>
          <w:r>
            <w:rPr>
              <w:rFonts w:cs="Tahoma"/>
            </w:rPr>
            <w:t>®</w:t>
          </w:r>
          <w:r>
            <w:t xml:space="preserve"> XP and Microsoft Windows 7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4F"/>
    <w:rsid w:val="0059614F"/>
    <w:rsid w:val="00B0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C7512A7144B458311F6438676BF2A">
    <w:name w:val="E13C7512A7144B458311F6438676BF2A"/>
  </w:style>
  <w:style w:type="paragraph" w:customStyle="1" w:styleId="6F56F221D10FD346BA31CAF746A716CD">
    <w:name w:val="6F56F221D10FD346BA31CAF746A716CD"/>
  </w:style>
  <w:style w:type="paragraph" w:customStyle="1" w:styleId="2598EB02A3231343A850A7693D3F1781">
    <w:name w:val="2598EB02A3231343A850A7693D3F1781"/>
  </w:style>
  <w:style w:type="paragraph" w:customStyle="1" w:styleId="4F175DDBC124794DAB696E2D210ED426">
    <w:name w:val="4F175DDBC124794DAB696E2D210ED426"/>
  </w:style>
  <w:style w:type="paragraph" w:customStyle="1" w:styleId="62545117793C794B8962762A05FBA4B9">
    <w:name w:val="62545117793C794B8962762A05FBA4B9"/>
  </w:style>
  <w:style w:type="paragraph" w:customStyle="1" w:styleId="D98CAEA6FA70804EBD0BC5AA590961A2">
    <w:name w:val="D98CAEA6FA70804EBD0BC5AA590961A2"/>
  </w:style>
  <w:style w:type="paragraph" w:customStyle="1" w:styleId="F7CB73539B47BA40B14B6F13F56862E8">
    <w:name w:val="F7CB73539B47BA40B14B6F13F56862E8"/>
  </w:style>
  <w:style w:type="paragraph" w:customStyle="1" w:styleId="C6D28BF2BE7D2241ABBF29B33950C97A">
    <w:name w:val="C6D28BF2BE7D2241ABBF29B33950C97A"/>
  </w:style>
  <w:style w:type="paragraph" w:customStyle="1" w:styleId="09FDF624B901AC4C8297A9F1CFED6FBC">
    <w:name w:val="09FDF624B901AC4C8297A9F1CFED6FBC"/>
  </w:style>
  <w:style w:type="paragraph" w:customStyle="1" w:styleId="B4A67E907D5EE94489684492F2A7D4D6">
    <w:name w:val="B4A67E907D5EE94489684492F2A7D4D6"/>
  </w:style>
  <w:style w:type="paragraph" w:customStyle="1" w:styleId="280D15056E147F48A0EC7B9025EDB5E3">
    <w:name w:val="280D15056E147F48A0EC7B9025EDB5E3"/>
  </w:style>
  <w:style w:type="paragraph" w:customStyle="1" w:styleId="5CAFCB9FEBCCCA4BBECAE75EDAFDF9A1">
    <w:name w:val="5CAFCB9FEBCCCA4BBECAE75EDAFDF9A1"/>
  </w:style>
  <w:style w:type="paragraph" w:customStyle="1" w:styleId="DBC295BA2CBF6C459A71C45E817CD022">
    <w:name w:val="DBC295BA2CBF6C459A71C45E817CD022"/>
  </w:style>
  <w:style w:type="paragraph" w:customStyle="1" w:styleId="3DDF9150571B3241B3876133806C3831">
    <w:name w:val="3DDF9150571B3241B3876133806C3831"/>
  </w:style>
  <w:style w:type="paragraph" w:customStyle="1" w:styleId="40CC95AB7D9B734481C720CD07A1053D">
    <w:name w:val="40CC95AB7D9B734481C720CD07A1053D"/>
  </w:style>
  <w:style w:type="paragraph" w:customStyle="1" w:styleId="08A13C057A82FD40B30FFD638F3DE1CF">
    <w:name w:val="08A13C057A82FD40B30FFD638F3DE1CF"/>
  </w:style>
  <w:style w:type="paragraph" w:customStyle="1" w:styleId="70364D645EF6924F98DF0F4A2ACE5F44">
    <w:name w:val="70364D645EF6924F98DF0F4A2ACE5F44"/>
  </w:style>
  <w:style w:type="paragraph" w:customStyle="1" w:styleId="3A4BD31486D96D41822B85C1FD168070">
    <w:name w:val="3A4BD31486D96D41822B85C1FD168070"/>
  </w:style>
  <w:style w:type="paragraph" w:customStyle="1" w:styleId="30D8471502E8474BAA5793D35E867486">
    <w:name w:val="30D8471502E8474BAA5793D35E867486"/>
  </w:style>
  <w:style w:type="paragraph" w:customStyle="1" w:styleId="034A28A1E5194C44BCFB710C563B1985">
    <w:name w:val="034A28A1E5194C44BCFB710C563B1985"/>
  </w:style>
  <w:style w:type="paragraph" w:customStyle="1" w:styleId="838D36DA36DDF54AB6F9A636C26F899E">
    <w:name w:val="838D36DA36DDF54AB6F9A636C26F899E"/>
  </w:style>
  <w:style w:type="paragraph" w:customStyle="1" w:styleId="DEF7C514ADD40B429E86CE222B2CABB8">
    <w:name w:val="DEF7C514ADD40B429E86CE222B2CABB8"/>
  </w:style>
  <w:style w:type="paragraph" w:customStyle="1" w:styleId="FB7C318F67E9FD47A6F5641762B8A048">
    <w:name w:val="FB7C318F67E9FD47A6F5641762B8A048"/>
  </w:style>
  <w:style w:type="paragraph" w:customStyle="1" w:styleId="9400AA869F2B484EAF32C13303F1F9FF">
    <w:name w:val="9400AA869F2B484EAF32C13303F1F9FF"/>
  </w:style>
  <w:style w:type="paragraph" w:customStyle="1" w:styleId="2FA472E38B43F741BD5E0D5D7A68238B">
    <w:name w:val="2FA472E38B43F741BD5E0D5D7A68238B"/>
  </w:style>
  <w:style w:type="paragraph" w:customStyle="1" w:styleId="07B9553DAFE74144B2403C2702EF0392">
    <w:name w:val="07B9553DAFE74144B2403C2702EF0392"/>
  </w:style>
  <w:style w:type="paragraph" w:customStyle="1" w:styleId="8C2B4A1D3BD7694FB157E6EF0E9B827F">
    <w:name w:val="8C2B4A1D3BD7694FB157E6EF0E9B827F"/>
  </w:style>
  <w:style w:type="paragraph" w:customStyle="1" w:styleId="62FEF102B75ABE49A39B6C14CCF4C823">
    <w:name w:val="62FEF102B75ABE49A39B6C14CCF4C823"/>
  </w:style>
  <w:style w:type="paragraph" w:customStyle="1" w:styleId="EDDD50CA9E7BA54AB9CBEF439478531A">
    <w:name w:val="EDDD50CA9E7BA54AB9CBEF439478531A"/>
  </w:style>
  <w:style w:type="paragraph" w:customStyle="1" w:styleId="43585379B5C8154CBED42677E60E1227">
    <w:name w:val="43585379B5C8154CBED42677E60E1227"/>
  </w:style>
  <w:style w:type="paragraph" w:customStyle="1" w:styleId="DEB00695F6C518479AA4296DDA95EF85">
    <w:name w:val="DEB00695F6C518479AA4296DDA95EF85"/>
  </w:style>
  <w:style w:type="paragraph" w:customStyle="1" w:styleId="1AD463609F07344CAEEFF0167926069A">
    <w:name w:val="1AD463609F07344CAEEFF0167926069A"/>
    <w:rsid w:val="0059614F"/>
  </w:style>
  <w:style w:type="paragraph" w:customStyle="1" w:styleId="215F9F8E3755E04CBC029E592CECA31F">
    <w:name w:val="215F9F8E3755E04CBC029E592CECA31F"/>
    <w:rsid w:val="0059614F"/>
  </w:style>
  <w:style w:type="paragraph" w:customStyle="1" w:styleId="EE3A29E4A6B81348A03224D2D7608DFF">
    <w:name w:val="EE3A29E4A6B81348A03224D2D7608DFF"/>
    <w:rsid w:val="0059614F"/>
  </w:style>
  <w:style w:type="paragraph" w:customStyle="1" w:styleId="2E37B8CC40BB72459969F811A3C42C83">
    <w:name w:val="2E37B8CC40BB72459969F811A3C42C83"/>
    <w:rsid w:val="00596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729651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2011-12-21T15:25:00+00:00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1385908</Value>
      <Value>1385915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Computer programmer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TP102806147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44A1ACD-D7AC-4BF7-9D9D-ABF0D481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E1A53-F68F-445D-9911-2E10E00823F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43</TotalTime>
  <Pages>2</Pages>
  <Words>568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>Microsoft Corporation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Ruzybayev, Bakhtiyar</dc:creator>
  <cp:lastModifiedBy>Ruzybayev, Bakhtiyar</cp:lastModifiedBy>
  <cp:revision>4</cp:revision>
  <cp:lastPrinted>2004-03-09T22:36:00Z</cp:lastPrinted>
  <dcterms:created xsi:type="dcterms:W3CDTF">2016-06-08T18:05:00Z</dcterms:created>
  <dcterms:modified xsi:type="dcterms:W3CDTF">2016-06-08T19:07:00Z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